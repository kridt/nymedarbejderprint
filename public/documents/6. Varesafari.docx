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0E4" w:rsidRPr="006310E4" w:rsidRDefault="000C0003" w:rsidP="00E8143F">
      <w:pPr>
        <w:rPr>
          <w:rFonts w:ascii="Fotext" w:hAnsi="Fotext"/>
          <w:sz w:val="24"/>
          <w:szCs w:val="24"/>
          <w:lang w:val="da-DK"/>
        </w:rPr>
      </w:pPr>
      <w:bookmarkStart w:id="0" w:name="_GoBack"/>
      <w:r>
        <w:rPr>
          <w:noProof/>
          <w:lang w:val="en-GB" w:eastAsia="zh-TW"/>
        </w:rPr>
        <w:drawing>
          <wp:anchor distT="0" distB="0" distL="114300" distR="114300" simplePos="0" relativeHeight="251658240" behindDoc="1" locked="1" layoutInCell="1" allowOverlap="1" wp14:anchorId="7D15BAAC" wp14:editId="10E0DC74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59040" cy="10684510"/>
            <wp:effectExtent l="0" t="0" r="0" b="0"/>
            <wp:wrapNone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400" cy="10684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39712E" w:rsidRDefault="0039712E" w:rsidP="00E8143F">
      <w:pPr>
        <w:rPr>
          <w:rFonts w:ascii="Fotext" w:hAnsi="Fotext"/>
          <w:b/>
          <w:bCs/>
          <w:sz w:val="36"/>
          <w:szCs w:val="36"/>
          <w:lang w:val="da-DK"/>
        </w:rPr>
      </w:pPr>
    </w:p>
    <w:p w:rsidR="0039712E" w:rsidRDefault="0039712E" w:rsidP="00E8143F">
      <w:pPr>
        <w:rPr>
          <w:rFonts w:ascii="Fotext" w:hAnsi="Fotext"/>
          <w:b/>
          <w:bCs/>
          <w:sz w:val="36"/>
          <w:szCs w:val="36"/>
          <w:lang w:val="da-DK"/>
        </w:rPr>
      </w:pPr>
    </w:p>
    <w:p w:rsidR="0039712E" w:rsidRDefault="0039712E" w:rsidP="00E8143F">
      <w:pPr>
        <w:rPr>
          <w:rFonts w:ascii="Fotext" w:hAnsi="Fotext"/>
          <w:b/>
          <w:bCs/>
          <w:sz w:val="36"/>
          <w:szCs w:val="36"/>
          <w:lang w:val="da-DK"/>
        </w:rPr>
      </w:pPr>
    </w:p>
    <w:p w:rsidR="00E8143F" w:rsidRPr="000231EF" w:rsidRDefault="0039712E" w:rsidP="00E8143F">
      <w:pPr>
        <w:rPr>
          <w:rFonts w:ascii="Fotext" w:hAnsi="Fotext"/>
          <w:b/>
          <w:bCs/>
          <w:color w:val="D36360"/>
          <w:sz w:val="40"/>
          <w:szCs w:val="40"/>
          <w:lang w:val="da-DK"/>
        </w:rPr>
      </w:pPr>
      <w:r w:rsidRPr="000231EF">
        <w:rPr>
          <w:rFonts w:ascii="Fotext" w:hAnsi="Fotext"/>
          <w:b/>
          <w:bCs/>
          <w:color w:val="D36360"/>
          <w:sz w:val="40"/>
          <w:szCs w:val="40"/>
          <w:lang w:val="da-DK"/>
        </w:rPr>
        <w:t>Er du klar?</w:t>
      </w:r>
    </w:p>
    <w:p w:rsidR="00E8143F" w:rsidRDefault="00E8143F" w:rsidP="00E8143F">
      <w:pPr>
        <w:rPr>
          <w:rFonts w:ascii="Fotext" w:hAnsi="Fotext"/>
          <w:sz w:val="24"/>
          <w:szCs w:val="24"/>
          <w:lang w:val="da-DK"/>
        </w:rPr>
      </w:pPr>
    </w:p>
    <w:p w:rsidR="0039712E" w:rsidRDefault="0039712E" w:rsidP="0039712E">
      <w:pPr>
        <w:rPr>
          <w:rFonts w:ascii="Fotext" w:hAnsi="Fotext"/>
          <w:sz w:val="28"/>
          <w:szCs w:val="28"/>
          <w:lang w:val="da-DK"/>
        </w:rPr>
      </w:pPr>
    </w:p>
    <w:p w:rsidR="0039712E" w:rsidRPr="0039712E" w:rsidRDefault="0039712E" w:rsidP="0039712E">
      <w:pPr>
        <w:rPr>
          <w:rFonts w:ascii="Fotext" w:hAnsi="Fotext"/>
          <w:sz w:val="28"/>
          <w:szCs w:val="28"/>
          <w:lang w:val="da-DK"/>
        </w:rPr>
      </w:pPr>
      <w:r w:rsidRPr="0039712E">
        <w:rPr>
          <w:rFonts w:ascii="Fotext" w:hAnsi="Fotext"/>
          <w:sz w:val="28"/>
          <w:szCs w:val="28"/>
          <w:lang w:val="da-DK"/>
        </w:rPr>
        <w:t>Vi skal nu sikre, at du får kendskab til varer</w:t>
      </w:r>
      <w:r w:rsidR="00445FED">
        <w:rPr>
          <w:rFonts w:ascii="Fotext" w:hAnsi="Fotext"/>
          <w:sz w:val="28"/>
          <w:szCs w:val="28"/>
          <w:lang w:val="da-DK"/>
        </w:rPr>
        <w:t>ne</w:t>
      </w:r>
      <w:r w:rsidRPr="0039712E">
        <w:rPr>
          <w:rFonts w:ascii="Fotext" w:hAnsi="Fotext"/>
          <w:sz w:val="28"/>
          <w:szCs w:val="28"/>
          <w:lang w:val="da-DK"/>
        </w:rPr>
        <w:t xml:space="preserve">s placering i varehuset. </w:t>
      </w:r>
      <w:r w:rsidR="00445FED">
        <w:rPr>
          <w:rFonts w:ascii="Fotext" w:hAnsi="Fotext"/>
          <w:sz w:val="28"/>
          <w:szCs w:val="28"/>
          <w:lang w:val="da-DK"/>
        </w:rPr>
        <w:br/>
      </w:r>
      <w:r w:rsidRPr="0039712E">
        <w:rPr>
          <w:rFonts w:ascii="Fotext" w:hAnsi="Fotext"/>
          <w:sz w:val="28"/>
          <w:szCs w:val="28"/>
          <w:lang w:val="da-DK"/>
        </w:rPr>
        <w:t>Derfor bliver du sendt på varesafari</w:t>
      </w:r>
      <w:r>
        <w:rPr>
          <w:rFonts w:ascii="Fotext" w:hAnsi="Fotext"/>
          <w:sz w:val="28"/>
          <w:szCs w:val="28"/>
          <w:lang w:val="da-DK"/>
        </w:rPr>
        <w:t xml:space="preserve">, </w:t>
      </w:r>
      <w:r w:rsidRPr="0039712E">
        <w:rPr>
          <w:rFonts w:ascii="Fotext" w:hAnsi="Fotext"/>
          <w:sz w:val="28"/>
          <w:szCs w:val="28"/>
          <w:lang w:val="da-DK"/>
        </w:rPr>
        <w:t>hvor du har 10 minutter til at finde følgende</w:t>
      </w:r>
      <w:r w:rsidR="00445FED">
        <w:rPr>
          <w:rFonts w:ascii="Fotext" w:hAnsi="Fotext"/>
          <w:sz w:val="28"/>
          <w:szCs w:val="28"/>
          <w:lang w:val="da-DK"/>
        </w:rPr>
        <w:t>:</w:t>
      </w:r>
      <w:r w:rsidRPr="0039712E">
        <w:rPr>
          <w:rFonts w:ascii="Fotext" w:hAnsi="Fotext"/>
          <w:sz w:val="28"/>
          <w:szCs w:val="28"/>
          <w:lang w:val="da-DK"/>
        </w:rPr>
        <w:t xml:space="preserve"> </w:t>
      </w:r>
    </w:p>
    <w:p w:rsidR="0039712E" w:rsidRDefault="0039712E" w:rsidP="0039712E">
      <w:pPr>
        <w:rPr>
          <w:rFonts w:ascii="Fotext" w:hAnsi="Fotext"/>
          <w:sz w:val="28"/>
          <w:szCs w:val="28"/>
          <w:lang w:val="da-DK"/>
        </w:rPr>
      </w:pPr>
    </w:p>
    <w:p w:rsidR="0039712E" w:rsidRPr="0039712E" w:rsidRDefault="0039712E" w:rsidP="0039712E">
      <w:pPr>
        <w:pStyle w:val="ListParagraph"/>
        <w:numPr>
          <w:ilvl w:val="0"/>
          <w:numId w:val="6"/>
        </w:numPr>
        <w:spacing w:line="360" w:lineRule="auto"/>
        <w:rPr>
          <w:rFonts w:ascii="Fotext" w:hAnsi="Fotext"/>
          <w:sz w:val="28"/>
          <w:szCs w:val="28"/>
          <w:lang w:val="da-DK"/>
        </w:rPr>
      </w:pPr>
      <w:r w:rsidRPr="0039712E">
        <w:rPr>
          <w:rFonts w:ascii="Fotext" w:hAnsi="Fotext"/>
          <w:sz w:val="28"/>
          <w:szCs w:val="28"/>
          <w:lang w:val="da-DK"/>
        </w:rPr>
        <w:t>Rasp</w:t>
      </w:r>
    </w:p>
    <w:p w:rsidR="0039712E" w:rsidRPr="0039712E" w:rsidRDefault="0039712E" w:rsidP="0039712E">
      <w:pPr>
        <w:pStyle w:val="ListParagraph"/>
        <w:numPr>
          <w:ilvl w:val="0"/>
          <w:numId w:val="6"/>
        </w:numPr>
        <w:spacing w:line="360" w:lineRule="auto"/>
        <w:rPr>
          <w:rFonts w:ascii="Fotext" w:hAnsi="Fotext"/>
          <w:sz w:val="28"/>
          <w:szCs w:val="28"/>
          <w:lang w:val="da-DK"/>
        </w:rPr>
      </w:pPr>
      <w:r w:rsidRPr="0039712E">
        <w:rPr>
          <w:rFonts w:ascii="Fotext" w:hAnsi="Fotext"/>
          <w:sz w:val="28"/>
          <w:szCs w:val="28"/>
          <w:lang w:val="da-DK"/>
        </w:rPr>
        <w:t>Hvedemel</w:t>
      </w:r>
    </w:p>
    <w:p w:rsidR="0039712E" w:rsidRPr="0039712E" w:rsidRDefault="0039712E" w:rsidP="0039712E">
      <w:pPr>
        <w:pStyle w:val="ListParagraph"/>
        <w:numPr>
          <w:ilvl w:val="0"/>
          <w:numId w:val="6"/>
        </w:numPr>
        <w:spacing w:line="360" w:lineRule="auto"/>
        <w:rPr>
          <w:rFonts w:ascii="Fotext" w:hAnsi="Fotext"/>
          <w:sz w:val="28"/>
          <w:szCs w:val="28"/>
          <w:lang w:val="da-DK"/>
        </w:rPr>
      </w:pPr>
      <w:r w:rsidRPr="0039712E">
        <w:rPr>
          <w:rFonts w:ascii="Fotext" w:hAnsi="Fotext"/>
          <w:sz w:val="28"/>
          <w:szCs w:val="28"/>
          <w:lang w:val="da-DK"/>
        </w:rPr>
        <w:t>Grå ID voks</w:t>
      </w:r>
    </w:p>
    <w:p w:rsidR="0039712E" w:rsidRPr="0039712E" w:rsidRDefault="0039712E" w:rsidP="0039712E">
      <w:pPr>
        <w:pStyle w:val="ListParagraph"/>
        <w:numPr>
          <w:ilvl w:val="0"/>
          <w:numId w:val="6"/>
        </w:numPr>
        <w:spacing w:line="360" w:lineRule="auto"/>
        <w:rPr>
          <w:rFonts w:ascii="Fotext" w:hAnsi="Fotext"/>
          <w:sz w:val="28"/>
          <w:szCs w:val="28"/>
          <w:lang w:val="da-DK"/>
        </w:rPr>
      </w:pPr>
      <w:r w:rsidRPr="0039712E">
        <w:rPr>
          <w:rFonts w:ascii="Fotext" w:hAnsi="Fotext"/>
          <w:sz w:val="28"/>
          <w:szCs w:val="28"/>
          <w:lang w:val="da-DK"/>
        </w:rPr>
        <w:t>Colgate tandpasta</w:t>
      </w:r>
    </w:p>
    <w:p w:rsidR="0039712E" w:rsidRPr="0039712E" w:rsidRDefault="0039712E" w:rsidP="0039712E">
      <w:pPr>
        <w:pStyle w:val="ListParagraph"/>
        <w:numPr>
          <w:ilvl w:val="0"/>
          <w:numId w:val="6"/>
        </w:numPr>
        <w:spacing w:line="360" w:lineRule="auto"/>
        <w:rPr>
          <w:rFonts w:ascii="Fotext" w:hAnsi="Fotext"/>
          <w:sz w:val="28"/>
          <w:szCs w:val="28"/>
          <w:lang w:val="da-DK"/>
        </w:rPr>
      </w:pPr>
      <w:r w:rsidRPr="0039712E">
        <w:rPr>
          <w:rFonts w:ascii="Fotext" w:hAnsi="Fotext"/>
          <w:sz w:val="28"/>
          <w:szCs w:val="28"/>
          <w:lang w:val="da-DK"/>
        </w:rPr>
        <w:t>Fryseposer</w:t>
      </w:r>
    </w:p>
    <w:p w:rsidR="0039712E" w:rsidRPr="0039712E" w:rsidRDefault="0039712E" w:rsidP="0039712E">
      <w:pPr>
        <w:pStyle w:val="ListParagraph"/>
        <w:numPr>
          <w:ilvl w:val="0"/>
          <w:numId w:val="6"/>
        </w:numPr>
        <w:spacing w:line="360" w:lineRule="auto"/>
        <w:rPr>
          <w:rFonts w:ascii="Fotext" w:hAnsi="Fotext"/>
          <w:sz w:val="28"/>
          <w:szCs w:val="28"/>
          <w:lang w:val="da-DK"/>
        </w:rPr>
      </w:pPr>
      <w:r w:rsidRPr="0039712E">
        <w:rPr>
          <w:rFonts w:ascii="Fotext" w:hAnsi="Fotext"/>
          <w:sz w:val="28"/>
          <w:szCs w:val="28"/>
          <w:lang w:val="da-DK"/>
        </w:rPr>
        <w:t>Pesto</w:t>
      </w:r>
    </w:p>
    <w:p w:rsidR="0039712E" w:rsidRPr="0039712E" w:rsidRDefault="0039712E" w:rsidP="0039712E">
      <w:pPr>
        <w:pStyle w:val="ListParagraph"/>
        <w:numPr>
          <w:ilvl w:val="0"/>
          <w:numId w:val="6"/>
        </w:numPr>
        <w:spacing w:line="360" w:lineRule="auto"/>
        <w:rPr>
          <w:rFonts w:ascii="Fotext" w:hAnsi="Fotext"/>
          <w:sz w:val="28"/>
          <w:szCs w:val="28"/>
          <w:lang w:val="da-DK"/>
        </w:rPr>
      </w:pPr>
      <w:r w:rsidRPr="0039712E">
        <w:rPr>
          <w:rFonts w:ascii="Fotext" w:hAnsi="Fotext"/>
          <w:sz w:val="28"/>
          <w:szCs w:val="28"/>
          <w:lang w:val="da-DK"/>
        </w:rPr>
        <w:t>Kelloggs cornflakes</w:t>
      </w:r>
    </w:p>
    <w:p w:rsidR="0039712E" w:rsidRDefault="0039712E" w:rsidP="0039712E">
      <w:pPr>
        <w:pStyle w:val="ListParagraph"/>
        <w:numPr>
          <w:ilvl w:val="0"/>
          <w:numId w:val="6"/>
        </w:numPr>
        <w:spacing w:line="360" w:lineRule="auto"/>
        <w:rPr>
          <w:rFonts w:ascii="Fotext" w:hAnsi="Fotext"/>
          <w:sz w:val="28"/>
          <w:szCs w:val="28"/>
          <w:lang w:val="da-DK"/>
        </w:rPr>
      </w:pPr>
      <w:r w:rsidRPr="0039712E">
        <w:rPr>
          <w:rFonts w:ascii="Fotext" w:hAnsi="Fotext"/>
          <w:sz w:val="28"/>
          <w:szCs w:val="28"/>
          <w:lang w:val="da-DK"/>
        </w:rPr>
        <w:t xml:space="preserve">Sixpack </w:t>
      </w:r>
      <w:r w:rsidR="00445FED" w:rsidRPr="0039712E">
        <w:rPr>
          <w:rFonts w:ascii="Fotext" w:hAnsi="Fotext"/>
          <w:sz w:val="28"/>
          <w:szCs w:val="28"/>
          <w:lang w:val="da-DK"/>
        </w:rPr>
        <w:t>Coca-Cola</w:t>
      </w:r>
    </w:p>
    <w:p w:rsidR="0039712E" w:rsidRPr="0039712E" w:rsidRDefault="0039712E" w:rsidP="0039712E">
      <w:pPr>
        <w:rPr>
          <w:rFonts w:ascii="Fotext" w:hAnsi="Fotext"/>
          <w:sz w:val="28"/>
          <w:szCs w:val="28"/>
          <w:lang w:val="da-DK"/>
        </w:rPr>
      </w:pPr>
    </w:p>
    <w:p w:rsidR="0039712E" w:rsidRPr="0039712E" w:rsidRDefault="0039712E" w:rsidP="0039712E">
      <w:pPr>
        <w:rPr>
          <w:rFonts w:ascii="Fotext" w:hAnsi="Fotext"/>
          <w:sz w:val="28"/>
          <w:szCs w:val="28"/>
          <w:lang w:val="da-DK"/>
        </w:rPr>
      </w:pPr>
      <w:r w:rsidRPr="0039712E">
        <w:rPr>
          <w:rFonts w:ascii="Fotext" w:hAnsi="Fotext"/>
          <w:sz w:val="28"/>
          <w:szCs w:val="28"/>
          <w:lang w:val="da-DK"/>
        </w:rPr>
        <w:t xml:space="preserve">Husk </w:t>
      </w:r>
      <w:r>
        <w:rPr>
          <w:rFonts w:ascii="Fotext" w:hAnsi="Fotext"/>
          <w:sz w:val="28"/>
          <w:szCs w:val="28"/>
          <w:lang w:val="da-DK"/>
        </w:rPr>
        <w:t>du</w:t>
      </w:r>
      <w:r w:rsidRPr="0039712E">
        <w:rPr>
          <w:rFonts w:ascii="Fotext" w:hAnsi="Fotext"/>
          <w:sz w:val="28"/>
          <w:szCs w:val="28"/>
          <w:lang w:val="da-DK"/>
        </w:rPr>
        <w:t xml:space="preserve"> er på arbejde! Derfor skal </w:t>
      </w:r>
      <w:r w:rsidR="00445FED">
        <w:rPr>
          <w:rFonts w:ascii="Fotext" w:hAnsi="Fotext"/>
          <w:sz w:val="28"/>
          <w:szCs w:val="28"/>
          <w:lang w:val="da-DK"/>
        </w:rPr>
        <w:t xml:space="preserve">opgaven </w:t>
      </w:r>
      <w:r w:rsidRPr="0039712E">
        <w:rPr>
          <w:rFonts w:ascii="Fotext" w:hAnsi="Fotext"/>
          <w:sz w:val="28"/>
          <w:szCs w:val="28"/>
          <w:lang w:val="da-DK"/>
        </w:rPr>
        <w:t>ikke foregå i et stresset tempo</w:t>
      </w:r>
      <w:r>
        <w:rPr>
          <w:rFonts w:ascii="Fotext" w:hAnsi="Fotext"/>
          <w:sz w:val="28"/>
          <w:szCs w:val="28"/>
          <w:lang w:val="da-DK"/>
        </w:rPr>
        <w:t>.</w:t>
      </w:r>
      <w:r w:rsidRPr="0039712E">
        <w:rPr>
          <w:rFonts w:ascii="Fotext" w:hAnsi="Fotext"/>
          <w:sz w:val="28"/>
          <w:szCs w:val="28"/>
          <w:lang w:val="da-DK"/>
        </w:rPr>
        <w:t xml:space="preserve"> </w:t>
      </w:r>
    </w:p>
    <w:p w:rsidR="0039712E" w:rsidRPr="0039712E" w:rsidRDefault="0039712E" w:rsidP="0039712E">
      <w:pPr>
        <w:rPr>
          <w:rFonts w:ascii="Fotext" w:hAnsi="Fotext"/>
          <w:sz w:val="28"/>
          <w:szCs w:val="28"/>
          <w:lang w:val="da-DK"/>
        </w:rPr>
      </w:pPr>
    </w:p>
    <w:p w:rsidR="0039712E" w:rsidRPr="0039712E" w:rsidRDefault="0039712E" w:rsidP="0039712E">
      <w:pPr>
        <w:rPr>
          <w:rFonts w:ascii="Fotext" w:hAnsi="Fotext"/>
          <w:sz w:val="28"/>
          <w:szCs w:val="28"/>
          <w:lang w:val="da-DK"/>
        </w:rPr>
      </w:pPr>
      <w:r w:rsidRPr="0039712E">
        <w:rPr>
          <w:rFonts w:ascii="Fotext" w:hAnsi="Fotext"/>
          <w:sz w:val="28"/>
          <w:szCs w:val="28"/>
          <w:lang w:val="da-DK"/>
        </w:rPr>
        <w:t>Vi håber</w:t>
      </w:r>
      <w:r>
        <w:rPr>
          <w:rFonts w:ascii="Fotext" w:hAnsi="Fotext"/>
          <w:sz w:val="28"/>
          <w:szCs w:val="28"/>
          <w:lang w:val="da-DK"/>
        </w:rPr>
        <w:t>,</w:t>
      </w:r>
      <w:r w:rsidRPr="0039712E">
        <w:rPr>
          <w:rFonts w:ascii="Fotext" w:hAnsi="Fotext"/>
          <w:sz w:val="28"/>
          <w:szCs w:val="28"/>
          <w:lang w:val="da-DK"/>
        </w:rPr>
        <w:t xml:space="preserve"> at ovenstående opgave kan være endnu et hjælpeværktøj til</w:t>
      </w:r>
      <w:r>
        <w:rPr>
          <w:rFonts w:ascii="Fotext" w:hAnsi="Fotext"/>
          <w:sz w:val="28"/>
          <w:szCs w:val="28"/>
          <w:lang w:val="da-DK"/>
        </w:rPr>
        <w:t>,</w:t>
      </w:r>
      <w:r w:rsidRPr="0039712E">
        <w:rPr>
          <w:rFonts w:ascii="Fotext" w:hAnsi="Fotext"/>
          <w:sz w:val="28"/>
          <w:szCs w:val="28"/>
          <w:lang w:val="da-DK"/>
        </w:rPr>
        <w:t xml:space="preserve"> at du kan hjælpe dine kunder på den bedste, hurtigste og mest servicemindede måde</w:t>
      </w:r>
      <w:r w:rsidR="00445FED">
        <w:rPr>
          <w:rFonts w:ascii="Fotext" w:hAnsi="Fotext"/>
          <w:sz w:val="28"/>
          <w:szCs w:val="28"/>
          <w:lang w:val="da-DK"/>
        </w:rPr>
        <w:t>.</w:t>
      </w:r>
    </w:p>
    <w:p w:rsidR="0039712E" w:rsidRPr="0039712E" w:rsidRDefault="0039712E" w:rsidP="0039712E">
      <w:pPr>
        <w:rPr>
          <w:rFonts w:ascii="Fotext" w:hAnsi="Fotext"/>
          <w:sz w:val="28"/>
          <w:szCs w:val="28"/>
          <w:lang w:val="da-DK"/>
        </w:rPr>
      </w:pPr>
    </w:p>
    <w:p w:rsidR="0039712E" w:rsidRPr="0039712E" w:rsidRDefault="0039712E" w:rsidP="0039712E">
      <w:pPr>
        <w:rPr>
          <w:rFonts w:ascii="Fotext" w:hAnsi="Fotext"/>
          <w:b/>
          <w:bCs/>
          <w:sz w:val="30"/>
          <w:szCs w:val="30"/>
        </w:rPr>
      </w:pPr>
      <w:r w:rsidRPr="0039712E">
        <w:rPr>
          <w:rFonts w:ascii="Fotext" w:hAnsi="Fotext"/>
          <w:b/>
          <w:bCs/>
          <w:sz w:val="30"/>
          <w:szCs w:val="30"/>
        </w:rPr>
        <w:t xml:space="preserve">Held </w:t>
      </w:r>
      <w:proofErr w:type="spellStart"/>
      <w:r w:rsidRPr="0039712E">
        <w:rPr>
          <w:rFonts w:ascii="Fotext" w:hAnsi="Fotext"/>
          <w:b/>
          <w:bCs/>
          <w:sz w:val="30"/>
          <w:szCs w:val="30"/>
        </w:rPr>
        <w:t>og</w:t>
      </w:r>
      <w:proofErr w:type="spellEnd"/>
      <w:r w:rsidRPr="0039712E">
        <w:rPr>
          <w:rFonts w:ascii="Fotext" w:hAnsi="Fotext"/>
          <w:b/>
          <w:bCs/>
          <w:sz w:val="30"/>
          <w:szCs w:val="30"/>
        </w:rPr>
        <w:t xml:space="preserve"> </w:t>
      </w:r>
      <w:proofErr w:type="spellStart"/>
      <w:r w:rsidRPr="0039712E">
        <w:rPr>
          <w:rFonts w:ascii="Fotext" w:hAnsi="Fotext"/>
          <w:b/>
          <w:bCs/>
          <w:sz w:val="30"/>
          <w:szCs w:val="30"/>
        </w:rPr>
        <w:t>lykke</w:t>
      </w:r>
      <w:proofErr w:type="spellEnd"/>
      <w:r w:rsidRPr="0039712E">
        <w:rPr>
          <w:rFonts w:ascii="Fotext" w:hAnsi="Fotext"/>
          <w:b/>
          <w:bCs/>
          <w:sz w:val="30"/>
          <w:szCs w:val="30"/>
        </w:rPr>
        <w:t>!</w:t>
      </w:r>
    </w:p>
    <w:p w:rsidR="00E8143F" w:rsidRPr="0039712E" w:rsidRDefault="00E8143F" w:rsidP="0039712E">
      <w:pPr>
        <w:rPr>
          <w:rFonts w:ascii="Fotext" w:hAnsi="Fotext"/>
          <w:sz w:val="28"/>
          <w:szCs w:val="28"/>
          <w:lang w:val="da-DK"/>
        </w:rPr>
      </w:pPr>
    </w:p>
    <w:p w:rsidR="007B4334" w:rsidRDefault="006537CA">
      <w:pPr>
        <w:rPr>
          <w:lang w:val="da-DK"/>
        </w:rPr>
      </w:pPr>
    </w:p>
    <w:p w:rsidR="000231EF" w:rsidRDefault="000231EF">
      <w:pPr>
        <w:rPr>
          <w:lang w:val="da-DK"/>
        </w:rPr>
      </w:pPr>
    </w:p>
    <w:p w:rsidR="000231EF" w:rsidRPr="00CA70A0" w:rsidRDefault="000231EF">
      <w:pPr>
        <w:rPr>
          <w:lang w:val="da-DK"/>
        </w:rPr>
      </w:pPr>
    </w:p>
    <w:sectPr w:rsidR="000231EF" w:rsidRPr="00CA70A0" w:rsidSect="006310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552" w:right="851" w:bottom="2552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37CA" w:rsidRDefault="006537CA" w:rsidP="000C0003">
      <w:r>
        <w:separator/>
      </w:r>
    </w:p>
  </w:endnote>
  <w:endnote w:type="continuationSeparator" w:id="0">
    <w:p w:rsidR="006537CA" w:rsidRDefault="006537CA" w:rsidP="000C0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tex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003" w:rsidRDefault="000C00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003" w:rsidRDefault="000C00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003" w:rsidRDefault="000C00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37CA" w:rsidRDefault="006537CA" w:rsidP="000C0003">
      <w:r>
        <w:separator/>
      </w:r>
    </w:p>
  </w:footnote>
  <w:footnote w:type="continuationSeparator" w:id="0">
    <w:p w:rsidR="006537CA" w:rsidRDefault="006537CA" w:rsidP="000C00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003" w:rsidRDefault="000C00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003" w:rsidRDefault="000C00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003" w:rsidRDefault="000C00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64051"/>
    <w:multiLevelType w:val="hybridMultilevel"/>
    <w:tmpl w:val="39BC3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97678"/>
    <w:multiLevelType w:val="hybridMultilevel"/>
    <w:tmpl w:val="5F20C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E3F61"/>
    <w:multiLevelType w:val="hybridMultilevel"/>
    <w:tmpl w:val="79F2CCC4"/>
    <w:lvl w:ilvl="0" w:tplc="C06098FA">
      <w:start w:val="1"/>
      <w:numFmt w:val="bullet"/>
      <w:lvlText w:val=""/>
      <w:lvlJc w:val="left"/>
      <w:pPr>
        <w:ind w:left="567" w:hanging="312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544BF"/>
    <w:multiLevelType w:val="hybridMultilevel"/>
    <w:tmpl w:val="13365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40419"/>
    <w:multiLevelType w:val="hybridMultilevel"/>
    <w:tmpl w:val="DBAABC22"/>
    <w:lvl w:ilvl="0" w:tplc="01766EF2">
      <w:start w:val="1"/>
      <w:numFmt w:val="bullet"/>
      <w:lvlText w:val="•"/>
      <w:lvlJc w:val="left"/>
      <w:pPr>
        <w:ind w:left="400" w:hanging="284"/>
      </w:pPr>
      <w:rPr>
        <w:rFonts w:ascii="Fotext" w:eastAsia="Fotext" w:hAnsi="Fotext" w:hint="default"/>
        <w:color w:val="231F20"/>
        <w:spacing w:val="-15"/>
        <w:w w:val="100"/>
        <w:sz w:val="24"/>
        <w:szCs w:val="24"/>
      </w:rPr>
    </w:lvl>
    <w:lvl w:ilvl="1" w:tplc="B1708256">
      <w:start w:val="1"/>
      <w:numFmt w:val="bullet"/>
      <w:lvlText w:val="•"/>
      <w:lvlJc w:val="left"/>
      <w:pPr>
        <w:ind w:left="1324" w:hanging="284"/>
      </w:pPr>
      <w:rPr>
        <w:rFonts w:hint="default"/>
      </w:rPr>
    </w:lvl>
    <w:lvl w:ilvl="2" w:tplc="AF12E70A">
      <w:start w:val="1"/>
      <w:numFmt w:val="bullet"/>
      <w:lvlText w:val="•"/>
      <w:lvlJc w:val="left"/>
      <w:pPr>
        <w:ind w:left="2249" w:hanging="284"/>
      </w:pPr>
      <w:rPr>
        <w:rFonts w:hint="default"/>
      </w:rPr>
    </w:lvl>
    <w:lvl w:ilvl="3" w:tplc="2024870E">
      <w:start w:val="1"/>
      <w:numFmt w:val="bullet"/>
      <w:lvlText w:val="•"/>
      <w:lvlJc w:val="left"/>
      <w:pPr>
        <w:ind w:left="3173" w:hanging="284"/>
      </w:pPr>
      <w:rPr>
        <w:rFonts w:hint="default"/>
      </w:rPr>
    </w:lvl>
    <w:lvl w:ilvl="4" w:tplc="CD409F2E">
      <w:start w:val="1"/>
      <w:numFmt w:val="bullet"/>
      <w:lvlText w:val="•"/>
      <w:lvlJc w:val="left"/>
      <w:pPr>
        <w:ind w:left="4098" w:hanging="284"/>
      </w:pPr>
      <w:rPr>
        <w:rFonts w:hint="default"/>
      </w:rPr>
    </w:lvl>
    <w:lvl w:ilvl="5" w:tplc="19B21A36">
      <w:start w:val="1"/>
      <w:numFmt w:val="bullet"/>
      <w:lvlText w:val="•"/>
      <w:lvlJc w:val="left"/>
      <w:pPr>
        <w:ind w:left="5022" w:hanging="284"/>
      </w:pPr>
      <w:rPr>
        <w:rFonts w:hint="default"/>
      </w:rPr>
    </w:lvl>
    <w:lvl w:ilvl="6" w:tplc="E2EACD18">
      <w:start w:val="1"/>
      <w:numFmt w:val="bullet"/>
      <w:lvlText w:val="•"/>
      <w:lvlJc w:val="left"/>
      <w:pPr>
        <w:ind w:left="5947" w:hanging="284"/>
      </w:pPr>
      <w:rPr>
        <w:rFonts w:hint="default"/>
      </w:rPr>
    </w:lvl>
    <w:lvl w:ilvl="7" w:tplc="CA360D84">
      <w:start w:val="1"/>
      <w:numFmt w:val="bullet"/>
      <w:lvlText w:val="•"/>
      <w:lvlJc w:val="left"/>
      <w:pPr>
        <w:ind w:left="6871" w:hanging="284"/>
      </w:pPr>
      <w:rPr>
        <w:rFonts w:hint="default"/>
      </w:rPr>
    </w:lvl>
    <w:lvl w:ilvl="8" w:tplc="D50CB132">
      <w:start w:val="1"/>
      <w:numFmt w:val="bullet"/>
      <w:lvlText w:val="•"/>
      <w:lvlJc w:val="left"/>
      <w:pPr>
        <w:ind w:left="7796" w:hanging="284"/>
      </w:pPr>
      <w:rPr>
        <w:rFonts w:hint="default"/>
      </w:rPr>
    </w:lvl>
  </w:abstractNum>
  <w:abstractNum w:abstractNumId="5" w15:restartNumberingAfterBreak="0">
    <w:nsid w:val="734910A4"/>
    <w:multiLevelType w:val="hybridMultilevel"/>
    <w:tmpl w:val="2A4E5B08"/>
    <w:lvl w:ilvl="0" w:tplc="017E86BA">
      <w:start w:val="1"/>
      <w:numFmt w:val="bullet"/>
      <w:lvlText w:val="□"/>
      <w:lvlJc w:val="left"/>
      <w:pPr>
        <w:ind w:left="720" w:hanging="360"/>
      </w:pPr>
      <w:rPr>
        <w:rFonts w:ascii="Fotext" w:eastAsia="Fotext" w:hAnsi="Fotext" w:hint="default"/>
        <w:color w:val="231F20"/>
        <w:spacing w:val="-2"/>
        <w:w w:val="10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7CA"/>
    <w:rsid w:val="00004068"/>
    <w:rsid w:val="000231EF"/>
    <w:rsid w:val="000B345B"/>
    <w:rsid w:val="000C0003"/>
    <w:rsid w:val="000C588E"/>
    <w:rsid w:val="001E1E48"/>
    <w:rsid w:val="001E2291"/>
    <w:rsid w:val="0039712E"/>
    <w:rsid w:val="00445FED"/>
    <w:rsid w:val="006310E4"/>
    <w:rsid w:val="006537CA"/>
    <w:rsid w:val="00781EA8"/>
    <w:rsid w:val="00836623"/>
    <w:rsid w:val="008454CC"/>
    <w:rsid w:val="0094411F"/>
    <w:rsid w:val="00945739"/>
    <w:rsid w:val="00A825DA"/>
    <w:rsid w:val="00AE38EF"/>
    <w:rsid w:val="00BB3436"/>
    <w:rsid w:val="00BD1A3F"/>
    <w:rsid w:val="00CA70A0"/>
    <w:rsid w:val="00D31BDF"/>
    <w:rsid w:val="00DC1FE4"/>
    <w:rsid w:val="00E8143F"/>
    <w:rsid w:val="00EA2F6A"/>
    <w:rsid w:val="00F2037E"/>
    <w:rsid w:val="00F910E9"/>
    <w:rsid w:val="00FB5AE9"/>
    <w:rsid w:val="00FD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5B4F2B"/>
  <w15:chartTrackingRefBased/>
  <w15:docId w15:val="{0F8550B7-3C36-4C89-A24A-45ADAFAD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00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0C0003"/>
    <w:pPr>
      <w:ind w:left="117"/>
      <w:outlineLvl w:val="0"/>
    </w:pPr>
    <w:rPr>
      <w:rFonts w:ascii="Fotext" w:eastAsia="Fotext" w:hAnsi="Fotex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003"/>
    <w:rPr>
      <w:rFonts w:ascii="Fotext" w:eastAsia="Fotext" w:hAnsi="Fotext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0C0003"/>
    <w:pPr>
      <w:ind w:left="400" w:hanging="283"/>
    </w:pPr>
    <w:rPr>
      <w:rFonts w:ascii="Fotext" w:eastAsia="Fotext" w:hAnsi="Fotex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C0003"/>
    <w:rPr>
      <w:rFonts w:ascii="Fotext" w:eastAsia="Fotext" w:hAnsi="Fotext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1"/>
    <w:qFormat/>
    <w:rsid w:val="000C0003"/>
  </w:style>
  <w:style w:type="paragraph" w:styleId="Header">
    <w:name w:val="header"/>
    <w:basedOn w:val="Normal"/>
    <w:link w:val="HeaderChar"/>
    <w:uiPriority w:val="99"/>
    <w:unhideWhenUsed/>
    <w:rsid w:val="000C0003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003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C0003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003"/>
    <w:rPr>
      <w:rFonts w:eastAsiaTheme="minorHAns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0C00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Jobstart\Onboarding_TJYP_Varesafari.dotx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Onboarding_TJYP_Varesafari</Template>
  <TotalTime>0</TotalTime>
  <Pages>1</Pages>
  <Words>74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Wiben</dc:creator>
  <cp:keywords/>
  <dc:description/>
  <cp:lastModifiedBy>Patrick Wiben</cp:lastModifiedBy>
  <cp:revision>1</cp:revision>
  <dcterms:created xsi:type="dcterms:W3CDTF">2022-07-09T13:24:00Z</dcterms:created>
  <dcterms:modified xsi:type="dcterms:W3CDTF">2022-07-09T13:24:00Z</dcterms:modified>
</cp:coreProperties>
</file>